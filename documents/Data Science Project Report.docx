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sdt>
      <w:sdtPr>
        <w:id w:val="1199281120"/>
        <w:docPartObj>
          <w:docPartGallery w:val="Cover Pages"/>
          <w:docPartUnique/>
        </w:docPartObj>
      </w:sdtPr>
      <w:sdtEndPr>
        <w:rPr>
          <w:caps/>
          <w:color w:val="3494BA" w:themeColor="accent1"/>
          <w:sz w:val="72"/>
          <w:szCs w:val="72"/>
        </w:rPr>
      </w:sdtEndPr>
      <w:sdtContent>
        <w:p w14:paraId="067A8D9A" w14:textId="60153839" w:rsidR="00A85894" w:rsidRDefault="00A8589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6970658" wp14:editId="67D959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66000" cy="3454400"/>
                    <wp:effectExtent l="0" t="0" r="6350" b="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66000" cy="3454400"/>
                              <a:chOff x="0" y="-1"/>
                              <a:chExt cx="7366000" cy="1143296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50800" y="336264"/>
                                <a:ext cx="7315200" cy="807031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3FF717" w14:textId="660A80A3" w:rsidR="00E873CE" w:rsidRPr="00E873CE" w:rsidRDefault="00E873CE" w:rsidP="00E873C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:lang w:val="en-I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873CE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:lang w:val="en-I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Cloud </w:t>
                                  </w:r>
                                  <w:proofErr w:type="spellStart"/>
                                  <w:r w:rsidRPr="00E873CE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:lang w:val="en-I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Counselage</w:t>
                                  </w:r>
                                  <w:proofErr w:type="spellEnd"/>
                                  <w:r w:rsidRPr="00E873CE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:sz w:val="72"/>
                                      <w:szCs w:val="72"/>
                                      <w:u w:val="single"/>
                                      <w:lang w:val="en-I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IP program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970658" id="Group 149" o:spid="_x0000_s1026" style="position:absolute;margin-left:0;margin-top:0;width:580pt;height:272pt;z-index:251662336;mso-top-percent:23;mso-position-horizontal:center;mso-position-horizontal-relative:page;mso-position-vertical-relative:page;mso-top-percent:23" coordorigin="" coordsize="73660,11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3494ba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left:508;top:3362;width:73152;height:8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  <v:textbox>
                        <w:txbxContent>
                          <w:p w14:paraId="613FF717" w14:textId="660A80A3" w:rsidR="00E873CE" w:rsidRPr="00E873CE" w:rsidRDefault="00E873CE" w:rsidP="00E873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73C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Cloud </w:t>
                            </w:r>
                            <w:proofErr w:type="spellStart"/>
                            <w:r w:rsidRPr="00E873C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Counselage</w:t>
                            </w:r>
                            <w:proofErr w:type="spellEnd"/>
                            <w:r w:rsidRPr="00E873C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IP program 2020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72DEBC" wp14:editId="7A028C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CD3154" w14:textId="0AD9C697" w:rsidR="00A85894" w:rsidRDefault="00FD00C8">
                                <w:pPr>
                                  <w:jc w:val="right"/>
                                  <w:rPr>
                                    <w:color w:val="3494BA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76E8B" w:themeColor="accent1" w:themeShade="BF"/>
                                      <w:spacing w:val="-7"/>
                                      <w:sz w:val="80"/>
                                      <w:szCs w:val="80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07A80">
                                      <w:rPr>
                                        <w:rFonts w:asciiTheme="majorHAnsi" w:eastAsiaTheme="majorEastAsia" w:hAnsiTheme="majorHAnsi" w:cstheme="majorBidi"/>
                                        <w:color w:val="276E8B" w:themeColor="accent1" w:themeShade="BF"/>
                                        <w:spacing w:val="-7"/>
                                        <w:sz w:val="80"/>
                                        <w:szCs w:val="80"/>
                                      </w:rPr>
                                      <w:t>Data Science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276E8B" w:themeColor="accent1" w:themeShade="BF"/>
                                    <w:spacing w:val="-7"/>
                                    <w:sz w:val="80"/>
                                    <w:szCs w:val="80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3EA3184" w14:textId="3DF41B5B" w:rsidR="00A85894" w:rsidRDefault="00A8589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A85894">
                                      <w:rPr>
                                        <w:rFonts w:asciiTheme="majorHAnsi" w:eastAsiaTheme="majorEastAsia" w:hAnsiTheme="majorHAnsi" w:cstheme="majorBidi"/>
                                        <w:color w:val="276E8B" w:themeColor="accent1" w:themeShade="BF"/>
                                        <w:spacing w:val="-7"/>
                                        <w:sz w:val="80"/>
                                        <w:szCs w:val="80"/>
                                      </w:rPr>
                                      <w:t>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472DEB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9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DCD3154" w14:textId="0AD9C697" w:rsidR="00A85894" w:rsidRDefault="00AF44EE">
                          <w:pPr>
                            <w:jc w:val="right"/>
                            <w:rPr>
                              <w:color w:val="3494BA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76E8B" w:themeColor="accent1" w:themeShade="BF"/>
                                <w:spacing w:val="-7"/>
                                <w:sz w:val="80"/>
                                <w:szCs w:val="80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07A80">
                                <w:rPr>
                                  <w:rFonts w:asciiTheme="majorHAnsi" w:eastAsiaTheme="majorEastAsia" w:hAnsiTheme="majorHAnsi" w:cstheme="majorBidi"/>
                                  <w:color w:val="276E8B" w:themeColor="accent1" w:themeShade="BF"/>
                                  <w:spacing w:val="-7"/>
                                  <w:sz w:val="80"/>
                                  <w:szCs w:val="80"/>
                                </w:rPr>
                                <w:t>Data Science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276E8B" w:themeColor="accent1" w:themeShade="BF"/>
                              <w:spacing w:val="-7"/>
                              <w:sz w:val="80"/>
                              <w:szCs w:val="80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3EA3184" w14:textId="3DF41B5B" w:rsidR="00A85894" w:rsidRDefault="00A8589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A85894">
                                <w:rPr>
                                  <w:rFonts w:asciiTheme="majorHAnsi" w:eastAsiaTheme="majorEastAsia" w:hAnsiTheme="majorHAnsi" w:cstheme="majorBidi"/>
                                  <w:color w:val="276E8B" w:themeColor="accent1" w:themeShade="BF"/>
                                  <w:spacing w:val="-7"/>
                                  <w:sz w:val="80"/>
                                  <w:szCs w:val="80"/>
                                </w:rPr>
                                <w:t>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0D81FCE" w14:textId="291AD067" w:rsidR="00A85894" w:rsidRDefault="00E873CE">
          <w:pPr>
            <w:rPr>
              <w:rFonts w:asciiTheme="majorHAnsi" w:eastAsiaTheme="majorEastAsia" w:hAnsiTheme="majorHAnsi" w:cstheme="majorBidi"/>
              <w:caps/>
              <w:color w:val="3494BA" w:themeColor="accent1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E99105" wp14:editId="5FA19B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176655"/>
                    <wp:effectExtent l="0" t="0" r="0" b="444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768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906495" w14:textId="06D83B8F" w:rsidR="00E873CE" w:rsidRDefault="00E873CE" w:rsidP="00907A80">
                                <w:pPr>
                                  <w:pStyle w:val="NoSpacing"/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  <w:tab/>
                                  <w:t xml:space="preserve">    Tech Intern – Data Science                       </w:t>
                                </w:r>
                              </w:p>
                              <w:p w14:paraId="7508901A" w14:textId="307181F7" w:rsidR="00E873CE" w:rsidRDefault="00E873CE" w:rsidP="00907A80">
                                <w:pPr>
                                  <w:pStyle w:val="NoSpacing"/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  <w:t xml:space="preserve">                      </w:t>
                                </w:r>
                                <w:r w:rsidR="00907A80"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907A80"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907A80"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907A80"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  <w:tab/>
                                  <w:t xml:space="preserve">    </w:t>
                                </w:r>
                                <w:r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  <w:t xml:space="preserve">User ID: </w:t>
                                </w:r>
                                <w:r w:rsidRPr="00E873CE">
                                  <w:rPr>
                                    <w:sz w:val="28"/>
                                    <w:szCs w:val="28"/>
                                  </w:rPr>
                                  <w:t>2916</w:t>
                                </w:r>
                              </w:p>
                              <w:p w14:paraId="5DD49CE4" w14:textId="0D93B03C" w:rsidR="00E873CE" w:rsidRDefault="00E873CE" w:rsidP="00907A80">
                                <w:pPr>
                                  <w:pStyle w:val="NoSpacing"/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  <w:t xml:space="preserve">                                     </w:t>
                                </w:r>
                                <w:r w:rsidR="00907A80"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907A80"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  <w:tab/>
                                  <w:t xml:space="preserve">    </w:t>
                                </w:r>
                                <w:r w:rsidR="00907A80">
                                  <w:rPr>
                                    <w:sz w:val="28"/>
                                    <w:szCs w:val="28"/>
                                  </w:rPr>
                                  <w:t>Krunal Doshi</w:t>
                                </w:r>
                              </w:p>
                              <w:p w14:paraId="2E7085E3" w14:textId="01BA26D6" w:rsidR="00A85894" w:rsidRDefault="00E873CE" w:rsidP="00907A80">
                                <w:pPr>
                                  <w:pStyle w:val="NoSpacing"/>
                                  <w:ind w:left="3795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  <w:t xml:space="preserve">Email: </w:t>
                                </w:r>
                                <w:hyperlink r:id="rId13" w:history="1">
                                  <w:r w:rsidR="00907A80" w:rsidRPr="00ED16E9">
                                    <w:rPr>
                                      <w:rStyle w:val="Hyperlink"/>
                                      <w:sz w:val="28"/>
                                      <w:szCs w:val="28"/>
                                    </w:rPr>
                                    <w:t>krunaldoshi2000@gmail.com</w:t>
                                  </w:r>
                                </w:hyperlink>
                                <w:r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  <w:t xml:space="preserve">                             </w:t>
                                </w:r>
                                <w:r w:rsidR="00907A80"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  <w:t xml:space="preserve">                        </w:t>
                                </w:r>
                                <w:r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  <w:t xml:space="preserve">Contact no: </w:t>
                                </w:r>
                                <w:r w:rsidR="00907A80">
                                  <w:rPr>
                                    <w:sz w:val="28"/>
                                    <w:szCs w:val="28"/>
                                  </w:rPr>
                                  <w:t>8369711415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E99105" id="Text Box 153" o:spid="_x0000_s1030" type="#_x0000_t202" style="position:absolute;margin-left:0;margin-top:0;width:8in;height:92.65pt;z-index:251661312;visibility:visible;mso-wrap-style:square;mso-width-percent:941;mso-height-percent:0;mso-top-percent:700;mso-wrap-distance-left:9pt;mso-wrap-distance-top:0;mso-wrap-distance-right:9pt;mso-wrap-distance-bottom:0;mso-position-horizontal:center;mso-position-horizontal-relative:page;mso-position-vertical-relative:page;mso-width-percent:941;mso-height-percent: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" filled="f" stroked="f" strokeweight=".5pt">
                    <v:textbox inset="126pt,0,54pt,0">
                      <w:txbxContent>
                        <w:p w14:paraId="64906495" w14:textId="06D83B8F" w:rsidR="00E873CE" w:rsidRDefault="00E873CE" w:rsidP="00907A80">
                          <w:pPr>
                            <w:pStyle w:val="NoSpacing"/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  <w:tab/>
                            <w:t xml:space="preserve">    Tech Intern – Data Science                       </w:t>
                          </w:r>
                        </w:p>
                        <w:p w14:paraId="7508901A" w14:textId="307181F7" w:rsidR="00E873CE" w:rsidRDefault="00E873CE" w:rsidP="00907A80">
                          <w:pPr>
                            <w:pStyle w:val="NoSpacing"/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  <w:t xml:space="preserve">                      </w:t>
                          </w:r>
                          <w:r w:rsidR="00907A80"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  <w:tab/>
                          </w:r>
                          <w:r w:rsidR="00907A80"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  <w:tab/>
                          </w:r>
                          <w:r w:rsidR="00907A80"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  <w:tab/>
                          </w:r>
                          <w:r w:rsidR="00907A80"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  <w:tab/>
                            <w:t xml:space="preserve">    </w:t>
                          </w:r>
                          <w:r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  <w:t xml:space="preserve">User ID: </w:t>
                          </w:r>
                          <w:r w:rsidRPr="00E873CE">
                            <w:rPr>
                              <w:sz w:val="28"/>
                              <w:szCs w:val="28"/>
                            </w:rPr>
                            <w:t>2916</w:t>
                          </w:r>
                        </w:p>
                        <w:p w14:paraId="5DD49CE4" w14:textId="0D93B03C" w:rsidR="00E873CE" w:rsidRDefault="00E873CE" w:rsidP="00907A80">
                          <w:pPr>
                            <w:pStyle w:val="NoSpacing"/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  <w:t xml:space="preserve">                                     </w:t>
                          </w:r>
                          <w:r w:rsidR="00907A80"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  <w:tab/>
                          </w:r>
                          <w:r w:rsidR="00907A80"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  <w:tab/>
                            <w:t xml:space="preserve">    </w:t>
                          </w:r>
                          <w:r w:rsidR="00907A80">
                            <w:rPr>
                              <w:sz w:val="28"/>
                              <w:szCs w:val="28"/>
                            </w:rPr>
                            <w:t>Krunal Doshi</w:t>
                          </w:r>
                        </w:p>
                        <w:p w14:paraId="2E7085E3" w14:textId="01BA26D6" w:rsidR="00A85894" w:rsidRDefault="00E873CE" w:rsidP="00907A80">
                          <w:pPr>
                            <w:pStyle w:val="NoSpacing"/>
                            <w:ind w:left="3795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  <w:t xml:space="preserve">Email: </w:t>
                          </w:r>
                          <w:hyperlink r:id="rId14" w:history="1">
                            <w:r w:rsidR="00907A80" w:rsidRPr="00ED16E9">
                              <w:rPr>
                                <w:rStyle w:val="Hyperlink"/>
                                <w:sz w:val="28"/>
                                <w:szCs w:val="28"/>
                              </w:rPr>
                              <w:t>krunaldoshi2000@gmail.com</w:t>
                            </w:r>
                          </w:hyperlink>
                          <w:r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  <w:t xml:space="preserve">                             </w:t>
                          </w:r>
                          <w:r w:rsidR="00907A80"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  <w:t xml:space="preserve">                        </w:t>
                          </w:r>
                          <w:r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  <w:t xml:space="preserve">Contact no: </w:t>
                          </w:r>
                          <w:r w:rsidR="00907A80">
                            <w:rPr>
                              <w:sz w:val="28"/>
                              <w:szCs w:val="28"/>
                            </w:rPr>
                            <w:t>8369711415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85894">
            <w:rPr>
              <w:caps/>
              <w:color w:val="3494BA" w:themeColor="accent1"/>
              <w:sz w:val="72"/>
              <w:szCs w:val="72"/>
            </w:rPr>
            <w:br w:type="page"/>
          </w:r>
        </w:p>
      </w:sdtContent>
    </w:sdt>
    <w:p w14:paraId="089C8B69" w14:textId="15F63DB3" w:rsidR="00A10484" w:rsidRDefault="003A02D9" w:rsidP="00E873CE">
      <w:pPr>
        <w:pStyle w:val="Title"/>
        <w:jc w:val="center"/>
      </w:pPr>
      <w:r>
        <w:lastRenderedPageBreak/>
        <w:t>Data Science Project</w:t>
      </w:r>
    </w:p>
    <w:p w14:paraId="789CE63A" w14:textId="7E1E71B9" w:rsidR="00855982" w:rsidRPr="00855982" w:rsidRDefault="003A02D9" w:rsidP="003D2C70">
      <w:pPr>
        <w:pStyle w:val="Heading1"/>
        <w:jc w:val="right"/>
      </w:pPr>
      <w:r>
        <w:t xml:space="preserve"> </w:t>
      </w:r>
    </w:p>
    <w:p w14:paraId="7A5F445A" w14:textId="4A566FB6" w:rsidR="001D351E" w:rsidRPr="003C5CE9" w:rsidRDefault="003A02D9" w:rsidP="003A02D9">
      <w:pPr>
        <w:rPr>
          <w:rFonts w:ascii="Arial" w:hAnsi="Arial" w:cs="Arial"/>
          <w:sz w:val="22"/>
          <w:szCs w:val="22"/>
        </w:rPr>
      </w:pPr>
      <w:r w:rsidRPr="003C5CE9">
        <w:rPr>
          <w:rFonts w:ascii="Arial" w:hAnsi="Arial" w:cs="Arial"/>
          <w:sz w:val="22"/>
          <w:szCs w:val="22"/>
        </w:rPr>
        <w:t xml:space="preserve">This project was provided by </w:t>
      </w:r>
      <w:r w:rsidRPr="003C5CE9">
        <w:rPr>
          <w:rFonts w:ascii="Arial" w:hAnsi="Arial" w:cs="Arial"/>
          <w:b/>
          <w:bCs/>
          <w:sz w:val="22"/>
          <w:szCs w:val="22"/>
        </w:rPr>
        <w:t xml:space="preserve">Cloud </w:t>
      </w:r>
      <w:proofErr w:type="spellStart"/>
      <w:r w:rsidRPr="003C5CE9">
        <w:rPr>
          <w:rFonts w:ascii="Arial" w:hAnsi="Arial" w:cs="Arial"/>
          <w:b/>
          <w:bCs/>
          <w:sz w:val="22"/>
          <w:szCs w:val="22"/>
        </w:rPr>
        <w:t>Counselage</w:t>
      </w:r>
      <w:proofErr w:type="spellEnd"/>
      <w:r w:rsidRPr="003C5CE9">
        <w:rPr>
          <w:rFonts w:ascii="Arial" w:hAnsi="Arial" w:cs="Arial"/>
          <w:sz w:val="22"/>
          <w:szCs w:val="22"/>
        </w:rPr>
        <w:t xml:space="preserve"> Internship Program, Students from different cities from the state of Maharashtra had applied for this Internship Program. We </w:t>
      </w:r>
      <w:r w:rsidR="003D718D" w:rsidRPr="003C5CE9">
        <w:rPr>
          <w:rFonts w:ascii="Arial" w:hAnsi="Arial" w:cs="Arial"/>
          <w:sz w:val="22"/>
          <w:szCs w:val="22"/>
        </w:rPr>
        <w:t>were provided with</w:t>
      </w:r>
      <w:r w:rsidRPr="003C5CE9">
        <w:rPr>
          <w:rFonts w:ascii="Arial" w:hAnsi="Arial" w:cs="Arial"/>
          <w:sz w:val="22"/>
          <w:szCs w:val="22"/>
        </w:rPr>
        <w:t xml:space="preserve"> the dataset consisting information of</w:t>
      </w:r>
      <w:r w:rsidR="003D718D" w:rsidRPr="003C5CE9">
        <w:rPr>
          <w:rFonts w:ascii="Arial" w:hAnsi="Arial" w:cs="Arial"/>
          <w:sz w:val="22"/>
          <w:szCs w:val="22"/>
        </w:rPr>
        <w:t xml:space="preserve"> </w:t>
      </w:r>
      <w:r w:rsidRPr="003C5CE9">
        <w:rPr>
          <w:rFonts w:ascii="Arial" w:hAnsi="Arial" w:cs="Arial"/>
          <w:sz w:val="22"/>
          <w:szCs w:val="22"/>
        </w:rPr>
        <w:t xml:space="preserve">students. </w:t>
      </w:r>
      <w:r w:rsidR="003D718D" w:rsidRPr="003C5CE9">
        <w:rPr>
          <w:rFonts w:ascii="Arial" w:hAnsi="Arial" w:cs="Arial"/>
          <w:sz w:val="22"/>
          <w:szCs w:val="22"/>
        </w:rPr>
        <w:t>We were</w:t>
      </w:r>
      <w:r w:rsidRPr="003C5CE9">
        <w:rPr>
          <w:rFonts w:ascii="Arial" w:hAnsi="Arial" w:cs="Arial"/>
          <w:sz w:val="22"/>
          <w:szCs w:val="22"/>
        </w:rPr>
        <w:t xml:space="preserve"> expected to build a data visualization model and find the best data </w:t>
      </w:r>
      <w:r w:rsidR="007F3B90" w:rsidRPr="003C5CE9">
        <w:rPr>
          <w:rFonts w:ascii="Arial" w:hAnsi="Arial" w:cs="Arial"/>
          <w:sz w:val="22"/>
          <w:szCs w:val="22"/>
        </w:rPr>
        <w:t>classification</w:t>
      </w:r>
      <w:r w:rsidRPr="003C5CE9">
        <w:rPr>
          <w:rFonts w:ascii="Arial" w:hAnsi="Arial" w:cs="Arial"/>
          <w:sz w:val="22"/>
          <w:szCs w:val="22"/>
        </w:rPr>
        <w:t xml:space="preserve"> model using the </w:t>
      </w:r>
      <w:r w:rsidR="007F3B90" w:rsidRPr="003C5CE9">
        <w:rPr>
          <w:rFonts w:ascii="Arial" w:hAnsi="Arial" w:cs="Arial"/>
          <w:sz w:val="22"/>
          <w:szCs w:val="22"/>
        </w:rPr>
        <w:t xml:space="preserve">provided </w:t>
      </w:r>
      <w:r w:rsidRPr="003C5CE9">
        <w:rPr>
          <w:rFonts w:ascii="Arial" w:hAnsi="Arial" w:cs="Arial"/>
          <w:sz w:val="22"/>
          <w:szCs w:val="22"/>
        </w:rPr>
        <w:t>dataset.</w:t>
      </w:r>
      <w:r w:rsidR="001D351E" w:rsidRPr="003C5CE9">
        <w:rPr>
          <w:rFonts w:ascii="Arial" w:hAnsi="Arial" w:cs="Arial"/>
          <w:sz w:val="22"/>
          <w:szCs w:val="22"/>
        </w:rPr>
        <w:t xml:space="preserve"> </w:t>
      </w:r>
    </w:p>
    <w:p w14:paraId="32A45271" w14:textId="144B6843" w:rsidR="001D351E" w:rsidRPr="003C5CE9" w:rsidRDefault="001D351E" w:rsidP="003A02D9">
      <w:pPr>
        <w:rPr>
          <w:rFonts w:ascii="Arial" w:hAnsi="Arial" w:cs="Arial"/>
          <w:sz w:val="22"/>
          <w:szCs w:val="22"/>
          <w:shd w:val="clear" w:color="auto" w:fill="F9FAFB"/>
        </w:rPr>
      </w:pPr>
      <w:r w:rsidRPr="003C5CE9">
        <w:rPr>
          <w:rFonts w:ascii="Arial" w:hAnsi="Arial" w:cs="Arial"/>
          <w:sz w:val="22"/>
          <w:szCs w:val="22"/>
        </w:rPr>
        <w:t>Under guidance of Mr.</w:t>
      </w:r>
      <w:r w:rsidRPr="003C5CE9">
        <w:rPr>
          <w:rFonts w:ascii="Arial" w:hAnsi="Arial" w:cs="Arial"/>
          <w:color w:val="424956"/>
          <w:sz w:val="22"/>
          <w:szCs w:val="22"/>
          <w:shd w:val="clear" w:color="auto" w:fill="F9FAFB"/>
        </w:rPr>
        <w:t xml:space="preserve"> Jayanth</w:t>
      </w:r>
      <w:r w:rsidR="007F3B90" w:rsidRPr="003C5CE9">
        <w:rPr>
          <w:rFonts w:ascii="Arial" w:hAnsi="Arial" w:cs="Arial"/>
          <w:color w:val="424956"/>
          <w:sz w:val="22"/>
          <w:szCs w:val="22"/>
          <w:shd w:val="clear" w:color="auto" w:fill="F9FAFB"/>
        </w:rPr>
        <w:t>,</w:t>
      </w:r>
      <w:r w:rsidRPr="003C5CE9">
        <w:rPr>
          <w:rFonts w:ascii="Arial" w:hAnsi="Arial" w:cs="Arial"/>
          <w:color w:val="424956"/>
          <w:sz w:val="22"/>
          <w:szCs w:val="22"/>
          <w:shd w:val="clear" w:color="auto" w:fill="F9FAFB"/>
        </w:rPr>
        <w:t xml:space="preserve"> Mr. </w:t>
      </w:r>
      <w:proofErr w:type="spellStart"/>
      <w:r w:rsidRPr="003C5CE9">
        <w:rPr>
          <w:rFonts w:ascii="Arial" w:hAnsi="Arial" w:cs="Arial"/>
          <w:color w:val="424956"/>
          <w:sz w:val="22"/>
          <w:szCs w:val="22"/>
          <w:shd w:val="clear" w:color="auto" w:fill="F9FAFB"/>
        </w:rPr>
        <w:t>Nirbhey</w:t>
      </w:r>
      <w:proofErr w:type="spellEnd"/>
      <w:r w:rsidRPr="003C5CE9">
        <w:rPr>
          <w:rFonts w:ascii="Arial" w:hAnsi="Arial" w:cs="Arial"/>
          <w:color w:val="424956"/>
          <w:sz w:val="22"/>
          <w:szCs w:val="22"/>
          <w:shd w:val="clear" w:color="auto" w:fill="F9FAFB"/>
        </w:rPr>
        <w:t xml:space="preserve"> Singh </w:t>
      </w:r>
      <w:proofErr w:type="spellStart"/>
      <w:r w:rsidRPr="003C5CE9">
        <w:rPr>
          <w:rFonts w:ascii="Arial" w:hAnsi="Arial" w:cs="Arial"/>
          <w:color w:val="424956"/>
          <w:sz w:val="22"/>
          <w:szCs w:val="22"/>
          <w:shd w:val="clear" w:color="auto" w:fill="F9FAFB"/>
        </w:rPr>
        <w:t>Pahwa</w:t>
      </w:r>
      <w:proofErr w:type="spellEnd"/>
      <w:r w:rsidR="007F3B90" w:rsidRPr="003C5CE9">
        <w:rPr>
          <w:rFonts w:ascii="Arial" w:hAnsi="Arial" w:cs="Arial"/>
          <w:color w:val="424956"/>
          <w:sz w:val="22"/>
          <w:szCs w:val="22"/>
          <w:shd w:val="clear" w:color="auto" w:fill="F9FAFB"/>
        </w:rPr>
        <w:t xml:space="preserve"> and Mr. Harish </w:t>
      </w:r>
      <w:proofErr w:type="spellStart"/>
      <w:r w:rsidR="007F3B90" w:rsidRPr="003C5CE9">
        <w:rPr>
          <w:rFonts w:ascii="Arial" w:hAnsi="Arial" w:cs="Arial"/>
          <w:color w:val="424956"/>
          <w:sz w:val="22"/>
          <w:szCs w:val="22"/>
          <w:shd w:val="clear" w:color="auto" w:fill="F9FAFB"/>
        </w:rPr>
        <w:t>Sapte</w:t>
      </w:r>
      <w:proofErr w:type="spellEnd"/>
      <w:r w:rsidR="007F3B90" w:rsidRPr="003C5CE9">
        <w:rPr>
          <w:rFonts w:ascii="Arial" w:hAnsi="Arial" w:cs="Arial"/>
          <w:color w:val="424956"/>
          <w:sz w:val="22"/>
          <w:szCs w:val="22"/>
          <w:shd w:val="clear" w:color="auto" w:fill="F9FAFB"/>
        </w:rPr>
        <w:t>,</w:t>
      </w:r>
      <w:r w:rsidRPr="003C5CE9">
        <w:rPr>
          <w:rFonts w:ascii="Arial" w:hAnsi="Arial" w:cs="Arial"/>
          <w:color w:val="424956"/>
          <w:sz w:val="22"/>
          <w:szCs w:val="22"/>
          <w:shd w:val="clear" w:color="auto" w:fill="F9FAFB"/>
        </w:rPr>
        <w:t xml:space="preserve"> </w:t>
      </w:r>
      <w:r w:rsidR="007F3B90" w:rsidRPr="003C5CE9">
        <w:rPr>
          <w:rFonts w:ascii="Arial" w:hAnsi="Arial" w:cs="Arial"/>
          <w:sz w:val="22"/>
          <w:szCs w:val="22"/>
          <w:shd w:val="clear" w:color="auto" w:fill="F9FAFB"/>
        </w:rPr>
        <w:t>i</w:t>
      </w:r>
      <w:r w:rsidRPr="003C5CE9">
        <w:rPr>
          <w:rFonts w:ascii="Arial" w:hAnsi="Arial" w:cs="Arial"/>
          <w:sz w:val="22"/>
          <w:szCs w:val="22"/>
          <w:shd w:val="clear" w:color="auto" w:fill="F9FAFB"/>
        </w:rPr>
        <w:t>nterns</w:t>
      </w:r>
      <w:r w:rsidR="007F3B90" w:rsidRPr="003C5CE9">
        <w:rPr>
          <w:rFonts w:ascii="Arial" w:hAnsi="Arial" w:cs="Arial"/>
          <w:sz w:val="22"/>
          <w:szCs w:val="22"/>
          <w:shd w:val="clear" w:color="auto" w:fill="F9FAFB"/>
        </w:rPr>
        <w:t xml:space="preserve"> were required</w:t>
      </w:r>
      <w:r w:rsidRPr="003C5CE9">
        <w:rPr>
          <w:rFonts w:ascii="Arial" w:hAnsi="Arial" w:cs="Arial"/>
          <w:sz w:val="22"/>
          <w:szCs w:val="22"/>
          <w:shd w:val="clear" w:color="auto" w:fill="F9FAFB"/>
        </w:rPr>
        <w:t xml:space="preserve"> to complete the tasks mentioned in the problem statement.</w:t>
      </w:r>
    </w:p>
    <w:p w14:paraId="7D8B45D3" w14:textId="77777777" w:rsidR="000626D2" w:rsidRDefault="000626D2" w:rsidP="003A02D9">
      <w:pPr>
        <w:rPr>
          <w:rFonts w:ascii="Helvetica" w:hAnsi="Helvetica" w:cs="Helvetica"/>
          <w:b/>
          <w:bCs/>
          <w:color w:val="424956"/>
          <w:sz w:val="23"/>
          <w:szCs w:val="23"/>
          <w:shd w:val="clear" w:color="auto" w:fill="F9FAFB"/>
        </w:rPr>
      </w:pPr>
    </w:p>
    <w:p w14:paraId="56F9FD9C" w14:textId="77777777" w:rsidR="004D5C0C" w:rsidRDefault="004D5C0C" w:rsidP="003A02D9">
      <w:pPr>
        <w:rPr>
          <w:rFonts w:ascii="Helvetica" w:hAnsi="Helvetica" w:cs="Helvetica"/>
          <w:b/>
          <w:bCs/>
          <w:color w:val="424956"/>
          <w:sz w:val="23"/>
          <w:szCs w:val="23"/>
          <w:shd w:val="clear" w:color="auto" w:fill="F9FAFB"/>
        </w:rPr>
      </w:pPr>
    </w:p>
    <w:p w14:paraId="7937993E" w14:textId="77777777" w:rsidR="004D5C0C" w:rsidRDefault="004D5C0C" w:rsidP="003A02D9">
      <w:pPr>
        <w:rPr>
          <w:rFonts w:ascii="Helvetica" w:hAnsi="Helvetica" w:cs="Helvetica"/>
          <w:b/>
          <w:bCs/>
          <w:color w:val="424956"/>
          <w:sz w:val="23"/>
          <w:szCs w:val="23"/>
          <w:shd w:val="clear" w:color="auto" w:fill="F9FAFB"/>
        </w:rPr>
      </w:pPr>
    </w:p>
    <w:p w14:paraId="226F0202" w14:textId="77777777" w:rsidR="004D5C0C" w:rsidRDefault="004D5C0C" w:rsidP="003A02D9">
      <w:pPr>
        <w:rPr>
          <w:rFonts w:ascii="Helvetica" w:hAnsi="Helvetica" w:cs="Helvetica"/>
          <w:b/>
          <w:bCs/>
          <w:color w:val="424956"/>
          <w:sz w:val="23"/>
          <w:szCs w:val="23"/>
          <w:shd w:val="clear" w:color="auto" w:fill="F9FAFB"/>
        </w:rPr>
      </w:pPr>
    </w:p>
    <w:p w14:paraId="5D4716D2" w14:textId="77777777" w:rsidR="004D5C0C" w:rsidRDefault="004D5C0C" w:rsidP="003A02D9">
      <w:pPr>
        <w:rPr>
          <w:rFonts w:ascii="Helvetica" w:hAnsi="Helvetica" w:cs="Helvetica"/>
          <w:b/>
          <w:bCs/>
          <w:color w:val="424956"/>
          <w:sz w:val="23"/>
          <w:szCs w:val="23"/>
          <w:shd w:val="clear" w:color="auto" w:fill="F9FAFB"/>
        </w:rPr>
      </w:pPr>
    </w:p>
    <w:p w14:paraId="345C8602" w14:textId="77777777" w:rsidR="004D5C0C" w:rsidRDefault="004D5C0C" w:rsidP="003A02D9">
      <w:pPr>
        <w:rPr>
          <w:rFonts w:ascii="Helvetica" w:hAnsi="Helvetica" w:cs="Helvetica"/>
          <w:b/>
          <w:bCs/>
          <w:color w:val="424956"/>
          <w:sz w:val="23"/>
          <w:szCs w:val="23"/>
          <w:shd w:val="clear" w:color="auto" w:fill="F9FAFB"/>
        </w:rPr>
      </w:pPr>
    </w:p>
    <w:p w14:paraId="48852BD2" w14:textId="77777777" w:rsidR="004D5C0C" w:rsidRDefault="004D5C0C" w:rsidP="003A02D9">
      <w:pPr>
        <w:rPr>
          <w:rFonts w:ascii="Helvetica" w:hAnsi="Helvetica" w:cs="Helvetica"/>
          <w:b/>
          <w:bCs/>
          <w:color w:val="424956"/>
          <w:sz w:val="23"/>
          <w:szCs w:val="23"/>
          <w:shd w:val="clear" w:color="auto" w:fill="F9FAFB"/>
        </w:rPr>
      </w:pPr>
    </w:p>
    <w:p w14:paraId="65F5A187" w14:textId="77777777" w:rsidR="004D5C0C" w:rsidRDefault="004D5C0C" w:rsidP="003A02D9">
      <w:pPr>
        <w:rPr>
          <w:rFonts w:ascii="Helvetica" w:hAnsi="Helvetica" w:cs="Helvetica"/>
          <w:b/>
          <w:bCs/>
          <w:color w:val="424956"/>
          <w:sz w:val="23"/>
          <w:szCs w:val="23"/>
          <w:shd w:val="clear" w:color="auto" w:fill="F9FAFB"/>
        </w:rPr>
      </w:pPr>
    </w:p>
    <w:p w14:paraId="664D60F7" w14:textId="77777777" w:rsidR="004D5C0C" w:rsidRDefault="004D5C0C" w:rsidP="003A02D9">
      <w:pPr>
        <w:rPr>
          <w:rFonts w:ascii="Helvetica" w:hAnsi="Helvetica" w:cs="Helvetica"/>
          <w:b/>
          <w:bCs/>
          <w:color w:val="424956"/>
          <w:sz w:val="23"/>
          <w:szCs w:val="23"/>
          <w:shd w:val="clear" w:color="auto" w:fill="F9FAFB"/>
        </w:rPr>
      </w:pPr>
    </w:p>
    <w:p w14:paraId="7AD0009B" w14:textId="77777777" w:rsidR="004D5C0C" w:rsidRDefault="004D5C0C" w:rsidP="003A02D9">
      <w:pPr>
        <w:rPr>
          <w:rFonts w:ascii="Helvetica" w:hAnsi="Helvetica" w:cs="Helvetica"/>
          <w:b/>
          <w:bCs/>
          <w:color w:val="424956"/>
          <w:sz w:val="23"/>
          <w:szCs w:val="23"/>
          <w:shd w:val="clear" w:color="auto" w:fill="F9FAFB"/>
        </w:rPr>
      </w:pPr>
    </w:p>
    <w:p w14:paraId="549D2C44" w14:textId="77777777" w:rsidR="004D5C0C" w:rsidRDefault="004D5C0C" w:rsidP="003A02D9">
      <w:pPr>
        <w:rPr>
          <w:rFonts w:ascii="Helvetica" w:hAnsi="Helvetica" w:cs="Helvetica"/>
          <w:b/>
          <w:bCs/>
          <w:color w:val="424956"/>
          <w:sz w:val="23"/>
          <w:szCs w:val="23"/>
          <w:shd w:val="clear" w:color="auto" w:fill="F9FAFB"/>
        </w:rPr>
      </w:pPr>
    </w:p>
    <w:p w14:paraId="2B21F132" w14:textId="77777777" w:rsidR="004D5C0C" w:rsidRDefault="004D5C0C" w:rsidP="003A02D9">
      <w:pPr>
        <w:rPr>
          <w:rFonts w:ascii="Helvetica" w:hAnsi="Helvetica" w:cs="Helvetica"/>
          <w:b/>
          <w:bCs/>
          <w:color w:val="424956"/>
          <w:sz w:val="23"/>
          <w:szCs w:val="23"/>
          <w:shd w:val="clear" w:color="auto" w:fill="F9FAFB"/>
        </w:rPr>
      </w:pPr>
    </w:p>
    <w:p w14:paraId="2F4E28FB" w14:textId="77777777" w:rsidR="004D5C0C" w:rsidRDefault="004D5C0C" w:rsidP="003A02D9">
      <w:pPr>
        <w:rPr>
          <w:rFonts w:ascii="Helvetica" w:hAnsi="Helvetica" w:cs="Helvetica"/>
          <w:b/>
          <w:bCs/>
          <w:color w:val="424956"/>
          <w:sz w:val="23"/>
          <w:szCs w:val="23"/>
          <w:shd w:val="clear" w:color="auto" w:fill="F9FAFB"/>
        </w:rPr>
      </w:pPr>
    </w:p>
    <w:p w14:paraId="27321A8A" w14:textId="77777777" w:rsidR="004D5C0C" w:rsidRDefault="004D5C0C" w:rsidP="003A02D9">
      <w:pPr>
        <w:rPr>
          <w:rFonts w:ascii="Helvetica" w:hAnsi="Helvetica" w:cs="Helvetica"/>
          <w:b/>
          <w:bCs/>
          <w:color w:val="424956"/>
          <w:sz w:val="23"/>
          <w:szCs w:val="23"/>
          <w:shd w:val="clear" w:color="auto" w:fill="F9FAFB"/>
        </w:rPr>
      </w:pPr>
    </w:p>
    <w:p w14:paraId="15F6250B" w14:textId="77777777" w:rsidR="004D5C0C" w:rsidRDefault="004D5C0C" w:rsidP="003A02D9">
      <w:pPr>
        <w:rPr>
          <w:rFonts w:ascii="Helvetica" w:hAnsi="Helvetica" w:cs="Helvetica"/>
          <w:b/>
          <w:bCs/>
          <w:color w:val="424956"/>
          <w:sz w:val="23"/>
          <w:szCs w:val="23"/>
          <w:shd w:val="clear" w:color="auto" w:fill="F9FAFB"/>
        </w:rPr>
      </w:pPr>
    </w:p>
    <w:p w14:paraId="23D46D7C" w14:textId="77777777" w:rsidR="004D5C0C" w:rsidRDefault="004D5C0C" w:rsidP="003A02D9">
      <w:pPr>
        <w:rPr>
          <w:rFonts w:ascii="Helvetica" w:hAnsi="Helvetica" w:cs="Helvetica"/>
          <w:b/>
          <w:bCs/>
          <w:color w:val="424956"/>
          <w:sz w:val="23"/>
          <w:szCs w:val="23"/>
          <w:shd w:val="clear" w:color="auto" w:fill="F9FAFB"/>
        </w:rPr>
      </w:pPr>
    </w:p>
    <w:p w14:paraId="64B574BC" w14:textId="77777777" w:rsidR="004D5C0C" w:rsidRDefault="004D5C0C" w:rsidP="003A02D9">
      <w:pPr>
        <w:rPr>
          <w:rFonts w:ascii="Helvetica" w:hAnsi="Helvetica" w:cs="Helvetica"/>
          <w:b/>
          <w:bCs/>
          <w:color w:val="424956"/>
          <w:sz w:val="23"/>
          <w:szCs w:val="23"/>
          <w:shd w:val="clear" w:color="auto" w:fill="F9FAFB"/>
        </w:rPr>
      </w:pPr>
    </w:p>
    <w:p w14:paraId="29DBBA22" w14:textId="77777777" w:rsidR="004D5C0C" w:rsidRDefault="004D5C0C" w:rsidP="003A02D9">
      <w:pPr>
        <w:rPr>
          <w:rFonts w:ascii="Helvetica" w:hAnsi="Helvetica" w:cs="Helvetica"/>
          <w:b/>
          <w:bCs/>
          <w:color w:val="424956"/>
          <w:sz w:val="23"/>
          <w:szCs w:val="23"/>
          <w:shd w:val="clear" w:color="auto" w:fill="F9FAFB"/>
        </w:rPr>
      </w:pPr>
    </w:p>
    <w:p w14:paraId="721AAE7C" w14:textId="77777777" w:rsidR="004D5C0C" w:rsidRDefault="004D5C0C" w:rsidP="003A02D9">
      <w:pPr>
        <w:rPr>
          <w:rFonts w:ascii="Helvetica" w:hAnsi="Helvetica" w:cs="Helvetica"/>
          <w:b/>
          <w:bCs/>
          <w:color w:val="424956"/>
          <w:sz w:val="23"/>
          <w:szCs w:val="23"/>
          <w:shd w:val="clear" w:color="auto" w:fill="F9FAFB"/>
        </w:rPr>
      </w:pPr>
    </w:p>
    <w:p w14:paraId="5CE7C458" w14:textId="1A7FE2D4" w:rsidR="000626D2" w:rsidRDefault="000626D2" w:rsidP="003A02D9">
      <w:pPr>
        <w:rPr>
          <w:rFonts w:ascii="Helvetica" w:hAnsi="Helvetica" w:cs="Helvetica"/>
          <w:b/>
          <w:bCs/>
          <w:color w:val="424956"/>
          <w:sz w:val="23"/>
          <w:szCs w:val="23"/>
          <w:shd w:val="clear" w:color="auto" w:fill="F9FAFB"/>
        </w:rPr>
      </w:pPr>
    </w:p>
    <w:p w14:paraId="252DD8F0" w14:textId="77777777" w:rsidR="003D718D" w:rsidRDefault="003D718D" w:rsidP="000626D2">
      <w:pPr>
        <w:ind w:left="360"/>
        <w:rPr>
          <w:rFonts w:ascii="Arial" w:hAnsi="Arial" w:cs="Arial"/>
          <w:sz w:val="24"/>
          <w:szCs w:val="24"/>
        </w:rPr>
      </w:pPr>
    </w:p>
    <w:p w14:paraId="6DB8C0F5" w14:textId="77777777" w:rsidR="003D718D" w:rsidRDefault="003D718D" w:rsidP="003D718D">
      <w:pPr>
        <w:rPr>
          <w:rFonts w:ascii="Arial" w:hAnsi="Arial" w:cs="Arial"/>
          <w:b/>
          <w:bCs/>
          <w:color w:val="3C4647" w:themeColor="accent4" w:themeShade="80"/>
          <w:sz w:val="24"/>
          <w:szCs w:val="24"/>
          <w:u w:val="single"/>
        </w:rPr>
      </w:pPr>
    </w:p>
    <w:p w14:paraId="41D73F15" w14:textId="71087D38" w:rsidR="000626D2" w:rsidRPr="003D718D" w:rsidRDefault="00C207F9" w:rsidP="003D718D">
      <w:pPr>
        <w:rPr>
          <w:rFonts w:ascii="Arial" w:hAnsi="Arial" w:cs="Arial"/>
          <w:b/>
          <w:bCs/>
          <w:sz w:val="22"/>
          <w:szCs w:val="20"/>
        </w:rPr>
      </w:pPr>
      <w:r w:rsidRPr="003D718D">
        <w:rPr>
          <w:rFonts w:ascii="Arial" w:hAnsi="Arial" w:cs="Arial"/>
          <w:b/>
          <w:bCs/>
          <w:color w:val="3C4647" w:themeColor="accent4" w:themeShade="80"/>
          <w:sz w:val="24"/>
          <w:szCs w:val="24"/>
          <w:u w:val="single"/>
        </w:rPr>
        <w:lastRenderedPageBreak/>
        <w:t>Requirements</w:t>
      </w:r>
      <w:r w:rsidR="000626D2" w:rsidRPr="003D718D">
        <w:rPr>
          <w:rFonts w:ascii="Arial" w:hAnsi="Arial" w:cs="Arial"/>
          <w:b/>
          <w:bCs/>
          <w:color w:val="3C4647" w:themeColor="accent4" w:themeShade="80"/>
          <w:sz w:val="24"/>
          <w:szCs w:val="24"/>
        </w:rPr>
        <w:t>:</w:t>
      </w:r>
      <w:r w:rsidR="000626D2" w:rsidRPr="003D718D">
        <w:rPr>
          <w:rFonts w:ascii="Arial" w:hAnsi="Arial" w:cs="Arial"/>
          <w:b/>
          <w:bCs/>
          <w:sz w:val="24"/>
          <w:szCs w:val="24"/>
        </w:rPr>
        <w:tab/>
        <w:t xml:space="preserve">       </w:t>
      </w:r>
    </w:p>
    <w:p w14:paraId="43B01912" w14:textId="093C6947" w:rsidR="000626D2" w:rsidRDefault="000626D2" w:rsidP="000626D2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Classification Model</w:t>
      </w:r>
    </w:p>
    <w:p w14:paraId="624E9F02" w14:textId="5707074E" w:rsidR="000626D2" w:rsidRPr="000626D2" w:rsidRDefault="000626D2" w:rsidP="000626D2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0626D2">
        <w:rPr>
          <w:rFonts w:ascii="Arial" w:hAnsi="Arial" w:cs="Arial"/>
        </w:rPr>
        <w:t>Visualization Model</w:t>
      </w:r>
    </w:p>
    <w:p w14:paraId="66B2CA42" w14:textId="5CF273B8" w:rsidR="007F3B90" w:rsidRDefault="007F3B90">
      <w:pPr>
        <w:rPr>
          <w:rFonts w:ascii="Arial" w:hAnsi="Arial" w:cs="Arial"/>
          <w:sz w:val="24"/>
          <w:szCs w:val="24"/>
        </w:rPr>
      </w:pPr>
    </w:p>
    <w:p w14:paraId="5A769FE7" w14:textId="77777777" w:rsidR="007F3B90" w:rsidRDefault="007F3B90" w:rsidP="00A814B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u w:val="single"/>
          <w:lang w:val="en-IN"/>
        </w:rPr>
      </w:pPr>
    </w:p>
    <w:p w14:paraId="4321EFF1" w14:textId="77777777" w:rsidR="007F3B90" w:rsidRDefault="007F3B90" w:rsidP="00A814B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u w:val="single"/>
          <w:lang w:val="en-IN"/>
        </w:rPr>
      </w:pPr>
    </w:p>
    <w:p w14:paraId="53AFFB1F" w14:textId="77777777" w:rsidR="007F3B90" w:rsidRDefault="007F3B90" w:rsidP="00A814B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u w:val="single"/>
          <w:lang w:val="en-IN"/>
        </w:rPr>
      </w:pPr>
    </w:p>
    <w:p w14:paraId="710E5E1D" w14:textId="77777777" w:rsidR="007F3B90" w:rsidRDefault="007F3B90" w:rsidP="00A814B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u w:val="single"/>
          <w:lang w:val="en-IN"/>
        </w:rPr>
      </w:pPr>
    </w:p>
    <w:p w14:paraId="6A687D59" w14:textId="7EDC8D13" w:rsidR="00E21D52" w:rsidRDefault="00E21D52" w:rsidP="003D718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u w:val="single"/>
          <w:lang w:val="en-IN"/>
        </w:rPr>
      </w:pPr>
      <w:r w:rsidRPr="003D718D">
        <w:rPr>
          <w:rFonts w:ascii="Arial" w:hAnsi="Arial" w:cs="Arial"/>
          <w:b/>
          <w:bCs/>
          <w:color w:val="3C4647" w:themeColor="accent4" w:themeShade="80"/>
          <w:sz w:val="24"/>
          <w:szCs w:val="24"/>
          <w:u w:val="single"/>
          <w:lang w:val="en-IN"/>
        </w:rPr>
        <w:t>Conclusion</w:t>
      </w:r>
      <w:r w:rsidRPr="003D718D">
        <w:rPr>
          <w:rFonts w:ascii="Arial-BoldMT" w:hAnsi="Arial-BoldMT" w:cs="Arial-BoldMT"/>
          <w:b/>
          <w:bCs/>
          <w:sz w:val="24"/>
          <w:szCs w:val="24"/>
          <w:lang w:val="en-IN"/>
        </w:rPr>
        <w:t>:</w:t>
      </w:r>
    </w:p>
    <w:p w14:paraId="725F5CEB" w14:textId="77777777" w:rsidR="007F3B90" w:rsidRDefault="00E21D52" w:rsidP="00A814B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sz w:val="24"/>
          <w:szCs w:val="24"/>
          <w:lang w:val="en-IN"/>
        </w:rPr>
      </w:pPr>
      <w:r>
        <w:rPr>
          <w:rFonts w:ascii="Arial-BoldMT" w:hAnsi="Arial-BoldMT" w:cs="Arial-BoldMT"/>
          <w:sz w:val="24"/>
          <w:szCs w:val="24"/>
          <w:lang w:val="en-IN"/>
        </w:rPr>
        <w:tab/>
        <w:t xml:space="preserve"> </w:t>
      </w:r>
      <w:r w:rsidR="007F3B9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67ED8F" wp14:editId="50CC9F11">
            <wp:extent cx="6400800" cy="2474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5199" w14:textId="77777777" w:rsidR="007F3B90" w:rsidRDefault="007F3B90" w:rsidP="00A814B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sz w:val="24"/>
          <w:szCs w:val="24"/>
          <w:lang w:val="en-IN"/>
        </w:rPr>
      </w:pPr>
    </w:p>
    <w:p w14:paraId="4D291AB4" w14:textId="66A6EECF" w:rsidR="00E21D52" w:rsidRPr="003D718D" w:rsidRDefault="007F3B90" w:rsidP="00A814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2"/>
          <w:szCs w:val="22"/>
          <w:lang w:val="en-IN"/>
        </w:rPr>
      </w:pPr>
      <w:r w:rsidRPr="003D718D">
        <w:rPr>
          <w:rFonts w:ascii="Arial" w:hAnsi="Arial" w:cs="Arial"/>
          <w:sz w:val="22"/>
          <w:szCs w:val="22"/>
          <w:lang w:val="en-IN"/>
        </w:rPr>
        <w:t>Out of these classifiers:</w:t>
      </w:r>
    </w:p>
    <w:p w14:paraId="6794863E" w14:textId="5AEDC719" w:rsidR="007F3B90" w:rsidRPr="003D718D" w:rsidRDefault="007F3B90" w:rsidP="007F3B9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2"/>
        </w:rPr>
      </w:pPr>
      <w:r w:rsidRPr="003D718D">
        <w:rPr>
          <w:rFonts w:ascii="Arial" w:hAnsi="Arial" w:cs="Arial"/>
          <w:szCs w:val="22"/>
        </w:rPr>
        <w:t>Decision Tree Classifier is very prone to overfits and hence cannot be accepted with 100% accuracy</w:t>
      </w:r>
    </w:p>
    <w:p w14:paraId="6EFBE737" w14:textId="5C5CDA95" w:rsidR="007F3B90" w:rsidRPr="003D718D" w:rsidRDefault="007F3B90" w:rsidP="007F3B9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2"/>
        </w:rPr>
      </w:pPr>
      <w:r w:rsidRPr="003D718D">
        <w:rPr>
          <w:rFonts w:ascii="Arial" w:hAnsi="Arial" w:cs="Arial"/>
          <w:szCs w:val="22"/>
        </w:rPr>
        <w:t xml:space="preserve">Random Forest Classifier </w:t>
      </w:r>
      <w:r w:rsidR="00470702" w:rsidRPr="003D718D">
        <w:rPr>
          <w:rFonts w:ascii="Arial" w:hAnsi="Arial" w:cs="Arial"/>
          <w:szCs w:val="22"/>
        </w:rPr>
        <w:t>solves the problem with decision trees and hence is not prone to overfits, but it needs a large dataset to function reliably and hence cannot be considered ideal for a dataset with 10000 records</w:t>
      </w:r>
    </w:p>
    <w:p w14:paraId="7DCEF817" w14:textId="4ED21E7D" w:rsidR="00470702" w:rsidRPr="003D718D" w:rsidRDefault="00470702" w:rsidP="00470702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2"/>
        </w:rPr>
      </w:pPr>
      <w:r w:rsidRPr="003D718D">
        <w:rPr>
          <w:rFonts w:ascii="Arial" w:hAnsi="Arial" w:cs="Arial"/>
          <w:szCs w:val="22"/>
        </w:rPr>
        <w:t>Ada Boost Classifier and Gradient Boosting Classifier are both affected by the collinearity of variables present in the dataset and hence cannot be considered ideal.</w:t>
      </w:r>
    </w:p>
    <w:p w14:paraId="6DE87062" w14:textId="533F7BE0" w:rsidR="00470702" w:rsidRPr="003D718D" w:rsidRDefault="00470702" w:rsidP="00470702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2"/>
        </w:rPr>
      </w:pPr>
      <w:r w:rsidRPr="003D718D">
        <w:rPr>
          <w:rFonts w:ascii="Arial" w:hAnsi="Arial" w:cs="Arial"/>
          <w:szCs w:val="22"/>
        </w:rPr>
        <w:t>KNN requires high computational time, but deals well with noise in a dataset, making it immune to overfit with an appropriate K-value.</w:t>
      </w:r>
    </w:p>
    <w:p w14:paraId="4580296D" w14:textId="0AECCB13" w:rsidR="00470702" w:rsidRPr="003D718D" w:rsidRDefault="00470702" w:rsidP="004707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2"/>
          <w:szCs w:val="22"/>
        </w:rPr>
      </w:pPr>
      <w:r w:rsidRPr="003D718D">
        <w:rPr>
          <w:rFonts w:ascii="Arial" w:hAnsi="Arial" w:cs="Arial"/>
          <w:sz w:val="22"/>
          <w:szCs w:val="22"/>
        </w:rPr>
        <w:t>Hence, KNN provides us with the most reliable performance and a good metric score, making it the ideal classifier to use.</w:t>
      </w:r>
    </w:p>
    <w:p w14:paraId="360EB1D4" w14:textId="77777777" w:rsidR="00E21D52" w:rsidRDefault="00E21D52" w:rsidP="00A814B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u w:val="single"/>
          <w:lang w:val="en-IN"/>
        </w:rPr>
      </w:pPr>
    </w:p>
    <w:p w14:paraId="62E6DB08" w14:textId="77777777" w:rsidR="004D5C0C" w:rsidRDefault="004D5C0C" w:rsidP="00A814B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u w:val="single"/>
          <w:lang w:val="en-IN"/>
        </w:rPr>
      </w:pPr>
    </w:p>
    <w:p w14:paraId="0560AD7F" w14:textId="77777777" w:rsidR="004D5C0C" w:rsidRDefault="004D5C0C" w:rsidP="00A814B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u w:val="single"/>
          <w:lang w:val="en-IN"/>
        </w:rPr>
      </w:pPr>
    </w:p>
    <w:p w14:paraId="24EFAE1D" w14:textId="77777777" w:rsidR="003D718D" w:rsidRDefault="003D718D" w:rsidP="00A814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C4647" w:themeColor="accent4" w:themeShade="80"/>
          <w:sz w:val="24"/>
          <w:szCs w:val="24"/>
          <w:u w:val="single"/>
          <w:lang w:val="en-IN"/>
        </w:rPr>
      </w:pPr>
    </w:p>
    <w:p w14:paraId="3E6CD619" w14:textId="77777777" w:rsidR="003D718D" w:rsidRDefault="003D718D" w:rsidP="00A814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C4647" w:themeColor="accent4" w:themeShade="80"/>
          <w:sz w:val="24"/>
          <w:szCs w:val="24"/>
          <w:u w:val="single"/>
          <w:lang w:val="en-IN"/>
        </w:rPr>
      </w:pPr>
    </w:p>
    <w:p w14:paraId="6D05DB3E" w14:textId="77777777" w:rsidR="003D718D" w:rsidRDefault="003D718D" w:rsidP="00A814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C4647" w:themeColor="accent4" w:themeShade="80"/>
          <w:sz w:val="24"/>
          <w:szCs w:val="24"/>
          <w:u w:val="single"/>
          <w:lang w:val="en-IN"/>
        </w:rPr>
      </w:pPr>
    </w:p>
    <w:p w14:paraId="0F8EA876" w14:textId="77777777" w:rsidR="003D718D" w:rsidRDefault="003D718D" w:rsidP="00A814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C4647" w:themeColor="accent4" w:themeShade="80"/>
          <w:sz w:val="24"/>
          <w:szCs w:val="24"/>
          <w:u w:val="single"/>
          <w:lang w:val="en-IN"/>
        </w:rPr>
      </w:pPr>
    </w:p>
    <w:p w14:paraId="5BC48098" w14:textId="77777777" w:rsidR="003D718D" w:rsidRDefault="003D718D" w:rsidP="00A814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C4647" w:themeColor="accent4" w:themeShade="80"/>
          <w:sz w:val="24"/>
          <w:szCs w:val="24"/>
          <w:u w:val="single"/>
          <w:lang w:val="en-IN"/>
        </w:rPr>
      </w:pPr>
    </w:p>
    <w:p w14:paraId="7D2439CC" w14:textId="6EE17EA5" w:rsidR="00A814B1" w:rsidRPr="003D718D" w:rsidRDefault="00A814B1" w:rsidP="00A814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C4647" w:themeColor="accent4" w:themeShade="80"/>
          <w:sz w:val="24"/>
          <w:szCs w:val="24"/>
          <w:u w:val="single"/>
          <w:lang w:val="en-IN"/>
        </w:rPr>
      </w:pPr>
      <w:r w:rsidRPr="003D718D">
        <w:rPr>
          <w:rFonts w:ascii="Arial" w:hAnsi="Arial" w:cs="Arial"/>
          <w:b/>
          <w:bCs/>
          <w:color w:val="3C4647" w:themeColor="accent4" w:themeShade="80"/>
          <w:sz w:val="24"/>
          <w:szCs w:val="24"/>
          <w:u w:val="single"/>
          <w:lang w:val="en-IN"/>
        </w:rPr>
        <w:lastRenderedPageBreak/>
        <w:t>Overall Experience</w:t>
      </w:r>
      <w:r w:rsidR="003D718D" w:rsidRPr="003D718D">
        <w:rPr>
          <w:rFonts w:ascii="Arial" w:hAnsi="Arial" w:cs="Arial"/>
          <w:b/>
          <w:bCs/>
          <w:color w:val="3C4647" w:themeColor="accent4" w:themeShade="80"/>
          <w:sz w:val="24"/>
          <w:szCs w:val="24"/>
          <w:lang w:val="en-IN"/>
        </w:rPr>
        <w:t>:</w:t>
      </w:r>
    </w:p>
    <w:p w14:paraId="71CA45E3" w14:textId="77777777" w:rsidR="00A814B1" w:rsidRDefault="00A814B1" w:rsidP="00A814B1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  <w:sz w:val="24"/>
          <w:szCs w:val="24"/>
          <w:lang w:val="en-IN"/>
        </w:rPr>
      </w:pPr>
    </w:p>
    <w:p w14:paraId="77E7FC30" w14:textId="5857AB80" w:rsidR="00A814B1" w:rsidRPr="003D718D" w:rsidRDefault="00A814B1" w:rsidP="00A814B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2"/>
        </w:rPr>
      </w:pPr>
      <w:r w:rsidRPr="003D718D">
        <w:rPr>
          <w:rFonts w:ascii="Arial" w:hAnsi="Arial" w:cs="Arial"/>
          <w:szCs w:val="22"/>
        </w:rPr>
        <w:t>I started with this Internship Program from May.</w:t>
      </w:r>
    </w:p>
    <w:p w14:paraId="19C2BED7" w14:textId="4E6D3CB6" w:rsidR="00A814B1" w:rsidRPr="003D718D" w:rsidRDefault="00A814B1" w:rsidP="00A814B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2"/>
        </w:rPr>
      </w:pPr>
      <w:r w:rsidRPr="003D718D">
        <w:rPr>
          <w:rFonts w:ascii="Arial" w:hAnsi="Arial" w:cs="Arial"/>
          <w:szCs w:val="22"/>
        </w:rPr>
        <w:t xml:space="preserve">The </w:t>
      </w:r>
      <w:r w:rsidR="00470702" w:rsidRPr="003D718D">
        <w:rPr>
          <w:rFonts w:ascii="Arial" w:hAnsi="Arial" w:cs="Arial"/>
          <w:szCs w:val="22"/>
        </w:rPr>
        <w:t xml:space="preserve">program started </w:t>
      </w:r>
      <w:r w:rsidRPr="003D718D">
        <w:rPr>
          <w:rFonts w:ascii="Arial" w:hAnsi="Arial" w:cs="Arial"/>
          <w:szCs w:val="22"/>
        </w:rPr>
        <w:t xml:space="preserve">with </w:t>
      </w:r>
      <w:r w:rsidR="00470702" w:rsidRPr="003D718D">
        <w:rPr>
          <w:rFonts w:ascii="Arial" w:hAnsi="Arial" w:cs="Arial"/>
          <w:szCs w:val="22"/>
        </w:rPr>
        <w:t>an</w:t>
      </w:r>
      <w:r w:rsidRPr="003D718D">
        <w:rPr>
          <w:rFonts w:ascii="Arial" w:hAnsi="Arial" w:cs="Arial"/>
          <w:szCs w:val="22"/>
        </w:rPr>
        <w:t xml:space="preserve"> induction program.</w:t>
      </w:r>
    </w:p>
    <w:p w14:paraId="18B840BB" w14:textId="6BDA4A2B" w:rsidR="00470702" w:rsidRPr="003D718D" w:rsidRDefault="00470702" w:rsidP="0047070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2"/>
        </w:rPr>
      </w:pPr>
      <w:r w:rsidRPr="003D718D">
        <w:rPr>
          <w:rFonts w:ascii="Arial" w:hAnsi="Arial" w:cs="Arial"/>
          <w:szCs w:val="22"/>
        </w:rPr>
        <w:t xml:space="preserve">After completing the induction program task, I received an offer letter from </w:t>
      </w:r>
      <w:proofErr w:type="spellStart"/>
      <w:r w:rsidRPr="003D718D">
        <w:rPr>
          <w:rFonts w:ascii="Arial" w:hAnsi="Arial" w:cs="Arial"/>
          <w:szCs w:val="22"/>
        </w:rPr>
        <w:t>Clour</w:t>
      </w:r>
      <w:proofErr w:type="spellEnd"/>
      <w:r w:rsidRPr="003D718D">
        <w:rPr>
          <w:rFonts w:ascii="Arial" w:hAnsi="Arial" w:cs="Arial"/>
          <w:szCs w:val="22"/>
        </w:rPr>
        <w:t xml:space="preserve"> </w:t>
      </w:r>
      <w:proofErr w:type="spellStart"/>
      <w:r w:rsidRPr="003D718D">
        <w:rPr>
          <w:rFonts w:ascii="Arial" w:hAnsi="Arial" w:cs="Arial"/>
          <w:szCs w:val="22"/>
        </w:rPr>
        <w:t>Counselage</w:t>
      </w:r>
      <w:proofErr w:type="spellEnd"/>
      <w:r w:rsidRPr="003D718D">
        <w:rPr>
          <w:rFonts w:ascii="Arial" w:hAnsi="Arial" w:cs="Arial"/>
          <w:szCs w:val="22"/>
        </w:rPr>
        <w:t xml:space="preserve"> as a Tech Intern.</w:t>
      </w:r>
    </w:p>
    <w:p w14:paraId="5F200C41" w14:textId="78CAD773" w:rsidR="00A814B1" w:rsidRPr="003D718D" w:rsidRDefault="00470702" w:rsidP="00A814B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2"/>
        </w:rPr>
      </w:pPr>
      <w:r w:rsidRPr="003D718D">
        <w:rPr>
          <w:rFonts w:ascii="Arial" w:hAnsi="Arial" w:cs="Arial"/>
          <w:szCs w:val="22"/>
        </w:rPr>
        <w:t>T</w:t>
      </w:r>
      <w:r w:rsidR="00A814B1" w:rsidRPr="003D718D">
        <w:rPr>
          <w:rFonts w:ascii="Arial" w:hAnsi="Arial" w:cs="Arial"/>
          <w:szCs w:val="22"/>
        </w:rPr>
        <w:t xml:space="preserve">he Bitrix24 platform was </w:t>
      </w:r>
      <w:r w:rsidRPr="003D718D">
        <w:rPr>
          <w:rFonts w:ascii="Arial" w:hAnsi="Arial" w:cs="Arial"/>
          <w:szCs w:val="22"/>
        </w:rPr>
        <w:t>introduced and was used throughout the internship.</w:t>
      </w:r>
    </w:p>
    <w:p w14:paraId="6B8304C2" w14:textId="6BD2B91B" w:rsidR="00A814B1" w:rsidRPr="003D718D" w:rsidRDefault="00A814B1" w:rsidP="00A814B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2"/>
        </w:rPr>
      </w:pPr>
      <w:r w:rsidRPr="003D718D">
        <w:rPr>
          <w:rFonts w:ascii="Arial" w:hAnsi="Arial" w:cs="Arial"/>
          <w:szCs w:val="22"/>
        </w:rPr>
        <w:t>The Data Science Training</w:t>
      </w:r>
      <w:r w:rsidR="00470702" w:rsidRPr="003D718D">
        <w:rPr>
          <w:rFonts w:ascii="Arial" w:hAnsi="Arial" w:cs="Arial"/>
          <w:szCs w:val="22"/>
        </w:rPr>
        <w:t xml:space="preserve"> was</w:t>
      </w:r>
      <w:r w:rsidRPr="003D718D">
        <w:rPr>
          <w:rFonts w:ascii="Arial" w:hAnsi="Arial" w:cs="Arial"/>
          <w:szCs w:val="22"/>
        </w:rPr>
        <w:t xml:space="preserve"> provided by </w:t>
      </w:r>
      <w:proofErr w:type="spellStart"/>
      <w:r w:rsidRPr="003D718D">
        <w:rPr>
          <w:rFonts w:ascii="Arial" w:hAnsi="Arial" w:cs="Arial"/>
          <w:szCs w:val="22"/>
        </w:rPr>
        <w:t>Edureka</w:t>
      </w:r>
      <w:proofErr w:type="spellEnd"/>
      <w:r w:rsidR="00470702" w:rsidRPr="003D718D">
        <w:rPr>
          <w:rFonts w:ascii="Arial" w:hAnsi="Arial" w:cs="Arial"/>
          <w:szCs w:val="22"/>
        </w:rPr>
        <w:t>.</w:t>
      </w:r>
    </w:p>
    <w:p w14:paraId="0E142451" w14:textId="62744A45" w:rsidR="008716DE" w:rsidRPr="003D718D" w:rsidRDefault="008716DE" w:rsidP="00A814B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2"/>
        </w:rPr>
      </w:pPr>
      <w:r w:rsidRPr="003D718D">
        <w:rPr>
          <w:rFonts w:ascii="Arial" w:hAnsi="Arial" w:cs="Arial"/>
          <w:szCs w:val="22"/>
        </w:rPr>
        <w:t>An assignment was given to test our understanding of data science</w:t>
      </w:r>
    </w:p>
    <w:p w14:paraId="5677E3C5" w14:textId="77777777" w:rsidR="00A814B1" w:rsidRPr="003D718D" w:rsidRDefault="00A814B1" w:rsidP="00A814B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2"/>
        </w:rPr>
      </w:pPr>
      <w:r w:rsidRPr="003D718D">
        <w:rPr>
          <w:rFonts w:ascii="Arial" w:hAnsi="Arial" w:cs="Arial"/>
          <w:szCs w:val="22"/>
        </w:rPr>
        <w:t xml:space="preserve">The live project </w:t>
      </w:r>
      <w:r w:rsidRPr="003D718D">
        <w:rPr>
          <w:rFonts w:ascii="Arial" w:hAnsi="Arial" w:cs="Arial"/>
          <w:szCs w:val="22"/>
          <w:u w:val="single"/>
        </w:rPr>
        <w:t>started from 15th June 2020</w:t>
      </w:r>
      <w:r w:rsidRPr="003D718D">
        <w:rPr>
          <w:rFonts w:ascii="Arial" w:hAnsi="Arial" w:cs="Arial"/>
          <w:szCs w:val="22"/>
        </w:rPr>
        <w:t xml:space="preserve"> and continued throughout July 2020 with the implementation of the project. </w:t>
      </w:r>
    </w:p>
    <w:p w14:paraId="665A3E10" w14:textId="6B9E8EFA" w:rsidR="00A814B1" w:rsidRPr="003D718D" w:rsidRDefault="00A814B1" w:rsidP="00A814B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2"/>
        </w:rPr>
      </w:pPr>
      <w:r w:rsidRPr="003D718D">
        <w:rPr>
          <w:rFonts w:ascii="Arial" w:hAnsi="Arial" w:cs="Arial"/>
          <w:szCs w:val="22"/>
        </w:rPr>
        <w:t xml:space="preserve">The final project was </w:t>
      </w:r>
      <w:r w:rsidRPr="003D718D">
        <w:rPr>
          <w:rFonts w:ascii="Arial" w:hAnsi="Arial" w:cs="Arial"/>
          <w:szCs w:val="22"/>
          <w:u w:val="single"/>
        </w:rPr>
        <w:t>submitted on 31st July 2020</w:t>
      </w:r>
      <w:r w:rsidRPr="003D718D">
        <w:rPr>
          <w:rFonts w:ascii="Arial" w:hAnsi="Arial" w:cs="Arial"/>
          <w:szCs w:val="22"/>
        </w:rPr>
        <w:t>.</w:t>
      </w:r>
    </w:p>
    <w:p w14:paraId="3CDFF1E6" w14:textId="116536C0" w:rsidR="00A814B1" w:rsidRPr="003D718D" w:rsidRDefault="00A814B1" w:rsidP="00A814B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2"/>
          <w:szCs w:val="22"/>
        </w:rPr>
      </w:pPr>
    </w:p>
    <w:p w14:paraId="72F22E3A" w14:textId="4FE4560A" w:rsidR="00A814B1" w:rsidRPr="003D718D" w:rsidRDefault="00A814B1" w:rsidP="00A814B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2"/>
          <w:szCs w:val="22"/>
        </w:rPr>
      </w:pPr>
    </w:p>
    <w:p w14:paraId="332A3C72" w14:textId="2E03BDD0" w:rsidR="00A814B1" w:rsidRPr="003D718D" w:rsidRDefault="00A814B1" w:rsidP="00A814B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2"/>
          <w:szCs w:val="22"/>
        </w:rPr>
      </w:pPr>
      <w:r w:rsidRPr="003D718D">
        <w:rPr>
          <w:rFonts w:ascii="Arial" w:hAnsi="Arial" w:cs="Arial"/>
          <w:sz w:val="22"/>
          <w:szCs w:val="22"/>
        </w:rPr>
        <w:t xml:space="preserve">Special Thanks to </w:t>
      </w:r>
      <w:r w:rsidRPr="003D718D">
        <w:rPr>
          <w:rFonts w:ascii="Arial" w:hAnsi="Arial" w:cs="Arial"/>
          <w:b/>
          <w:bCs/>
          <w:sz w:val="22"/>
          <w:szCs w:val="22"/>
        </w:rPr>
        <w:t xml:space="preserve">Cloud </w:t>
      </w:r>
      <w:proofErr w:type="spellStart"/>
      <w:r w:rsidRPr="003D718D">
        <w:rPr>
          <w:rFonts w:ascii="Arial" w:hAnsi="Arial" w:cs="Arial"/>
          <w:b/>
          <w:bCs/>
          <w:sz w:val="22"/>
          <w:szCs w:val="22"/>
        </w:rPr>
        <w:t>Counselage</w:t>
      </w:r>
      <w:proofErr w:type="spellEnd"/>
      <w:r w:rsidRPr="003D718D">
        <w:rPr>
          <w:rFonts w:ascii="Arial" w:hAnsi="Arial" w:cs="Arial"/>
          <w:sz w:val="22"/>
          <w:szCs w:val="22"/>
        </w:rPr>
        <w:t xml:space="preserve"> for providing</w:t>
      </w:r>
      <w:r w:rsidR="004D5C0C" w:rsidRPr="003D718D">
        <w:rPr>
          <w:rFonts w:ascii="Arial" w:hAnsi="Arial" w:cs="Arial"/>
          <w:sz w:val="22"/>
          <w:szCs w:val="22"/>
        </w:rPr>
        <w:t xml:space="preserve"> the</w:t>
      </w:r>
      <w:r w:rsidRPr="003D718D">
        <w:rPr>
          <w:rFonts w:ascii="Arial" w:hAnsi="Arial" w:cs="Arial"/>
          <w:sz w:val="22"/>
          <w:szCs w:val="22"/>
        </w:rPr>
        <w:t xml:space="preserve"> internship program.</w:t>
      </w:r>
    </w:p>
    <w:p w14:paraId="74FD430E" w14:textId="049CDB17" w:rsidR="00A814B1" w:rsidRDefault="00A814B1" w:rsidP="00A814B1">
      <w:pPr>
        <w:autoSpaceDE w:val="0"/>
        <w:autoSpaceDN w:val="0"/>
        <w:adjustRightInd w:val="0"/>
        <w:spacing w:after="0" w:line="240" w:lineRule="auto"/>
        <w:ind w:left="360"/>
        <w:rPr>
          <w:rFonts w:ascii="ArialMT" w:eastAsiaTheme="minorHAnsi" w:hAnsi="ArialMT" w:cs="ArialMT"/>
          <w:sz w:val="24"/>
          <w:szCs w:val="24"/>
          <w:lang w:val="en-IN" w:eastAsia="en-US" w:bidi="hi-IN"/>
        </w:rPr>
      </w:pPr>
      <w:r w:rsidRPr="003D718D">
        <w:rPr>
          <w:rFonts w:ascii="Arial" w:hAnsi="Arial" w:cs="Arial"/>
          <w:sz w:val="22"/>
          <w:szCs w:val="22"/>
        </w:rPr>
        <w:t xml:space="preserve">Working with </w:t>
      </w:r>
      <w:r w:rsidR="0042189D" w:rsidRPr="003D718D">
        <w:rPr>
          <w:rFonts w:ascii="Arial" w:hAnsi="Arial" w:cs="Arial"/>
          <w:sz w:val="22"/>
          <w:szCs w:val="22"/>
        </w:rPr>
        <w:t>Cloud</w:t>
      </w:r>
      <w:r w:rsidR="003C5CE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2189D" w:rsidRPr="003D718D">
        <w:rPr>
          <w:rFonts w:ascii="Arial" w:hAnsi="Arial" w:cs="Arial"/>
          <w:sz w:val="22"/>
          <w:szCs w:val="22"/>
        </w:rPr>
        <w:t>Counselage</w:t>
      </w:r>
      <w:proofErr w:type="spellEnd"/>
      <w:r w:rsidR="0042189D" w:rsidRPr="003D718D">
        <w:rPr>
          <w:rFonts w:ascii="Arial" w:hAnsi="Arial" w:cs="Arial"/>
          <w:sz w:val="22"/>
          <w:szCs w:val="22"/>
        </w:rPr>
        <w:t xml:space="preserve"> under guidance of </w:t>
      </w:r>
      <w:r w:rsidR="0042189D" w:rsidRPr="003C5CE9">
        <w:rPr>
          <w:rFonts w:ascii="Arial" w:hAnsi="Arial" w:cs="Arial"/>
          <w:color w:val="3C4647" w:themeColor="accent4" w:themeShade="80"/>
          <w:sz w:val="22"/>
          <w:szCs w:val="22"/>
        </w:rPr>
        <w:t>Jayanth S</w:t>
      </w:r>
      <w:r w:rsidR="004D5C0C" w:rsidRPr="003C5CE9">
        <w:rPr>
          <w:rFonts w:ascii="Arial" w:hAnsi="Arial" w:cs="Arial"/>
          <w:color w:val="3C4647" w:themeColor="accent4" w:themeShade="80"/>
          <w:sz w:val="22"/>
          <w:szCs w:val="22"/>
        </w:rPr>
        <w:t xml:space="preserve">ir, </w:t>
      </w:r>
      <w:proofErr w:type="spellStart"/>
      <w:r w:rsidR="004D5C0C" w:rsidRPr="003C5CE9">
        <w:rPr>
          <w:rFonts w:ascii="Arial" w:hAnsi="Arial" w:cs="Arial"/>
          <w:color w:val="3C4647" w:themeColor="accent4" w:themeShade="80"/>
          <w:sz w:val="22"/>
          <w:szCs w:val="22"/>
        </w:rPr>
        <w:t>Nirbhey</w:t>
      </w:r>
      <w:proofErr w:type="spellEnd"/>
      <w:r w:rsidR="004D5C0C" w:rsidRPr="003C5CE9">
        <w:rPr>
          <w:rFonts w:ascii="Arial" w:hAnsi="Arial" w:cs="Arial"/>
          <w:color w:val="3C4647" w:themeColor="accent4" w:themeShade="80"/>
          <w:sz w:val="22"/>
          <w:szCs w:val="22"/>
        </w:rPr>
        <w:t xml:space="preserve"> Sir and Harish Sir</w:t>
      </w:r>
      <w:r w:rsidR="0042189D" w:rsidRPr="003C5CE9">
        <w:rPr>
          <w:rFonts w:ascii="Arial" w:hAnsi="Arial" w:cs="Arial"/>
          <w:color w:val="3C4647" w:themeColor="accent4" w:themeShade="80"/>
          <w:sz w:val="22"/>
          <w:szCs w:val="22"/>
          <w:shd w:val="clear" w:color="auto" w:fill="F9FAFB"/>
        </w:rPr>
        <w:t xml:space="preserve"> </w:t>
      </w:r>
      <w:r w:rsidR="0042189D" w:rsidRPr="003D718D">
        <w:rPr>
          <w:rFonts w:ascii="Arial" w:hAnsi="Arial" w:cs="Arial"/>
          <w:sz w:val="22"/>
          <w:szCs w:val="22"/>
          <w:shd w:val="clear" w:color="auto" w:fill="F9FAFB"/>
        </w:rPr>
        <w:t xml:space="preserve">following all the </w:t>
      </w:r>
      <w:r w:rsidR="00E24071" w:rsidRPr="003D718D">
        <w:rPr>
          <w:rFonts w:ascii="Arial" w:hAnsi="Arial" w:cs="Arial"/>
          <w:sz w:val="22"/>
          <w:szCs w:val="22"/>
          <w:shd w:val="clear" w:color="auto" w:fill="F9FAFB"/>
        </w:rPr>
        <w:t xml:space="preserve">industry level project management guidelines </w:t>
      </w:r>
      <w:r w:rsidR="0042189D" w:rsidRPr="003D718D">
        <w:rPr>
          <w:rFonts w:ascii="Arial" w:hAnsi="Arial" w:cs="Arial"/>
          <w:sz w:val="22"/>
          <w:szCs w:val="22"/>
          <w:shd w:val="clear" w:color="auto" w:fill="F9FAFB"/>
        </w:rPr>
        <w:t>has given me a whole new experience</w:t>
      </w:r>
      <w:r w:rsidR="003C5CE9">
        <w:rPr>
          <w:rFonts w:ascii="Arial" w:hAnsi="Arial" w:cs="Arial"/>
          <w:sz w:val="22"/>
          <w:szCs w:val="22"/>
          <w:shd w:val="clear" w:color="auto" w:fill="F9FAFB"/>
        </w:rPr>
        <w:t xml:space="preserve"> and has </w:t>
      </w:r>
      <w:r w:rsidR="0042189D" w:rsidRPr="003D718D">
        <w:rPr>
          <w:rFonts w:ascii="Arial" w:hAnsi="Arial" w:cs="Arial"/>
          <w:sz w:val="22"/>
          <w:szCs w:val="22"/>
          <w:shd w:val="clear" w:color="auto" w:fill="F9FAFB"/>
        </w:rPr>
        <w:t>upskilled</w:t>
      </w:r>
      <w:r w:rsidR="003C5CE9">
        <w:rPr>
          <w:rFonts w:ascii="Arial" w:hAnsi="Arial" w:cs="Arial"/>
          <w:sz w:val="22"/>
          <w:szCs w:val="22"/>
          <w:shd w:val="clear" w:color="auto" w:fill="F9FAFB"/>
        </w:rPr>
        <w:t xml:space="preserve"> me,</w:t>
      </w:r>
      <w:r w:rsidR="0042189D" w:rsidRPr="003D718D">
        <w:rPr>
          <w:rFonts w:ascii="Arial" w:hAnsi="Arial" w:cs="Arial"/>
          <w:sz w:val="22"/>
          <w:szCs w:val="22"/>
          <w:shd w:val="clear" w:color="auto" w:fill="F9FAFB"/>
        </w:rPr>
        <w:t xml:space="preserve"> my personality and professionalism</w:t>
      </w:r>
      <w:r w:rsidR="0042189D" w:rsidRPr="00E24071">
        <w:rPr>
          <w:rFonts w:ascii="Helvetica" w:hAnsi="Helvetica" w:cs="Helvetica"/>
          <w:sz w:val="23"/>
          <w:szCs w:val="23"/>
          <w:shd w:val="clear" w:color="auto" w:fill="F9FAFB"/>
        </w:rPr>
        <w:t>.</w:t>
      </w:r>
    </w:p>
    <w:sectPr w:rsidR="00A814B1" w:rsidSect="00A85894">
      <w:footerReference w:type="default" r:id="rId16"/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6AE94" w14:textId="77777777" w:rsidR="00FD00C8" w:rsidRDefault="00FD00C8" w:rsidP="00855982">
      <w:pPr>
        <w:spacing w:after="0" w:line="240" w:lineRule="auto"/>
      </w:pPr>
      <w:r>
        <w:separator/>
      </w:r>
    </w:p>
  </w:endnote>
  <w:endnote w:type="continuationSeparator" w:id="0">
    <w:p w14:paraId="02AC5A6B" w14:textId="77777777" w:rsidR="00FD00C8" w:rsidRDefault="00FD00C8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F6620F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68BD6" w14:textId="77777777" w:rsidR="00FD00C8" w:rsidRDefault="00FD00C8" w:rsidP="00855982">
      <w:pPr>
        <w:spacing w:after="0" w:line="240" w:lineRule="auto"/>
      </w:pPr>
      <w:r>
        <w:separator/>
      </w:r>
    </w:p>
  </w:footnote>
  <w:footnote w:type="continuationSeparator" w:id="0">
    <w:p w14:paraId="48996158" w14:textId="77777777" w:rsidR="00FD00C8" w:rsidRDefault="00FD00C8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2C2264C"/>
    <w:multiLevelType w:val="hybridMultilevel"/>
    <w:tmpl w:val="D83AD4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941E3"/>
    <w:multiLevelType w:val="hybridMultilevel"/>
    <w:tmpl w:val="4FE44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D04782B"/>
    <w:multiLevelType w:val="hybridMultilevel"/>
    <w:tmpl w:val="A6CC4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8"/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20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2D9"/>
    <w:rsid w:val="000626D2"/>
    <w:rsid w:val="001D351E"/>
    <w:rsid w:val="001D4362"/>
    <w:rsid w:val="00205179"/>
    <w:rsid w:val="003A02D9"/>
    <w:rsid w:val="003C5CE9"/>
    <w:rsid w:val="003D2C70"/>
    <w:rsid w:val="003D718D"/>
    <w:rsid w:val="004111EF"/>
    <w:rsid w:val="0042189D"/>
    <w:rsid w:val="00470702"/>
    <w:rsid w:val="004D5C0C"/>
    <w:rsid w:val="006F54F9"/>
    <w:rsid w:val="007833A7"/>
    <w:rsid w:val="007F3B90"/>
    <w:rsid w:val="00855982"/>
    <w:rsid w:val="008716DE"/>
    <w:rsid w:val="00907A80"/>
    <w:rsid w:val="00A10484"/>
    <w:rsid w:val="00A814B1"/>
    <w:rsid w:val="00A85894"/>
    <w:rsid w:val="00AF44EE"/>
    <w:rsid w:val="00B002B8"/>
    <w:rsid w:val="00C207F9"/>
    <w:rsid w:val="00E21D52"/>
    <w:rsid w:val="00E24071"/>
    <w:rsid w:val="00E773DD"/>
    <w:rsid w:val="00E873CE"/>
    <w:rsid w:val="00FD00C8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696E"/>
  <w15:chartTrackingRefBased/>
  <w15:docId w15:val="{14B921EB-0962-4EC3-9CBC-44061117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51E"/>
  </w:style>
  <w:style w:type="paragraph" w:styleId="Heading1">
    <w:name w:val="heading 1"/>
    <w:basedOn w:val="Normal"/>
    <w:next w:val="Normal"/>
    <w:link w:val="Heading1Char"/>
    <w:uiPriority w:val="9"/>
    <w:qFormat/>
    <w:rsid w:val="001D351E"/>
    <w:pPr>
      <w:keepNext/>
      <w:keepLines/>
      <w:pBdr>
        <w:bottom w:val="single" w:sz="4" w:space="1" w:color="3494BA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51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51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51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51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51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51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51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51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351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76E8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D351E"/>
    <w:rPr>
      <w:rFonts w:asciiTheme="majorHAnsi" w:eastAsiaTheme="majorEastAsia" w:hAnsiTheme="majorHAnsi" w:cstheme="majorBidi"/>
      <w:color w:val="276E8B" w:themeColor="accent1" w:themeShade="BF"/>
      <w:spacing w:val="-7"/>
      <w:sz w:val="80"/>
      <w:szCs w:val="80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1D351E"/>
    <w:rPr>
      <w:rFonts w:asciiTheme="majorHAnsi" w:eastAsiaTheme="majorEastAsia" w:hAnsiTheme="majorHAnsi" w:cstheme="majorBidi"/>
      <w:color w:val="276E8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51E"/>
    <w:rPr>
      <w:rFonts w:asciiTheme="majorHAnsi" w:eastAsiaTheme="majorEastAsia" w:hAnsiTheme="majorHAnsi" w:cstheme="majorBidi"/>
      <w:color w:val="276E8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51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51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51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51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51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51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51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351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351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1A495D" w:themeColor="accent1" w:themeShade="80" w:shadow="1"/>
        <w:left w:val="single" w:sz="2" w:space="10" w:color="1A495D" w:themeColor="accent1" w:themeShade="80" w:shadow="1"/>
        <w:bottom w:val="single" w:sz="2" w:space="10" w:color="1A495D" w:themeColor="accent1" w:themeShade="80" w:shadow="1"/>
        <w:right w:val="single" w:sz="2" w:space="10" w:color="1A495D" w:themeColor="accent1" w:themeShade="80" w:shadow="1"/>
      </w:pBdr>
      <w:ind w:left="1152" w:right="1152"/>
    </w:pPr>
    <w:rPr>
      <w:i/>
      <w:iCs/>
      <w:color w:val="1A495D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1A495D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5A696A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D351E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51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51E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1D351E"/>
    <w:rPr>
      <w:b/>
      <w:bCs/>
      <w:smallCaps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51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D351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D351E"/>
    <w:rPr>
      <w:b/>
      <w:bCs/>
    </w:rPr>
  </w:style>
  <w:style w:type="character" w:styleId="Emphasis">
    <w:name w:val="Emphasis"/>
    <w:basedOn w:val="DefaultParagraphFont"/>
    <w:uiPriority w:val="20"/>
    <w:qFormat/>
    <w:rsid w:val="001D351E"/>
    <w:rPr>
      <w:i/>
      <w:iCs/>
    </w:rPr>
  </w:style>
  <w:style w:type="paragraph" w:styleId="NoSpacing">
    <w:name w:val="No Spacing"/>
    <w:link w:val="NoSpacingChar"/>
    <w:uiPriority w:val="1"/>
    <w:qFormat/>
    <w:rsid w:val="001D35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351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D351E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1D351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D351E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1D351E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0626D2"/>
    <w:pPr>
      <w:spacing w:after="160" w:line="256" w:lineRule="auto"/>
      <w:ind w:left="720"/>
      <w:contextualSpacing/>
    </w:pPr>
    <w:rPr>
      <w:rFonts w:eastAsiaTheme="minorHAnsi" w:cs="Mangal"/>
      <w:sz w:val="22"/>
      <w:szCs w:val="20"/>
      <w:lang w:val="en-IN" w:eastAsia="en-US" w:bidi="hi-IN"/>
    </w:rPr>
  </w:style>
  <w:style w:type="table" w:styleId="TableGrid">
    <w:name w:val="Table Grid"/>
    <w:basedOn w:val="TableNormal"/>
    <w:uiPriority w:val="39"/>
    <w:rsid w:val="00411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A85894"/>
  </w:style>
  <w:style w:type="character" w:styleId="UnresolvedMention">
    <w:name w:val="Unresolved Mention"/>
    <w:basedOn w:val="DefaultParagraphFont"/>
    <w:uiPriority w:val="99"/>
    <w:semiHidden/>
    <w:unhideWhenUsed/>
    <w:rsid w:val="00E87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krunaldoshi2000@gmail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krunaldoshi2000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k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C257C233-9962-4B8B-A8A5-CF38FFBB6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153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Science Project</vt:lpstr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Project</dc:title>
  <dc:subject>Report</dc:subject>
  <dc:creator/>
  <cp:lastModifiedBy>Krunal Doshi</cp:lastModifiedBy>
  <cp:revision>9</cp:revision>
  <dcterms:created xsi:type="dcterms:W3CDTF">2020-07-30T18:27:00Z</dcterms:created>
  <dcterms:modified xsi:type="dcterms:W3CDTF">2020-08-01T05:08:00Z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